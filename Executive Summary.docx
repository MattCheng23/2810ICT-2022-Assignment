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9000CE" w:rsidP="00ED34AE" w:rsidRDefault="00ED34AE" w14:paraId="7415330F" w14:textId="25B091DA">
                <w:pPr>
                  <w:pStyle w:val="Title"/>
                </w:pPr>
                <w:r>
                  <w:t>&lt;PROJECT NAME&gt;</w:t>
                </w:r>
                <w:r w:rsidR="00184AA9">
                  <w:t xml:space="preserve"> </w:t>
                </w:r>
                <w:r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:rsidR="009000CE" w:rsidRDefault="00AE0CAF" w14:paraId="08BDC438" w14:textId="517C4DA1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D34AE">
                  <w:t>Group Member Names</w:t>
                </w:r>
              </w:sdtContent>
            </w:sdt>
          </w:p>
          <w:p w:rsidR="009000CE" w:rsidRDefault="00184AA9" w14:paraId="731D4453" w14:textId="77777777">
            <w:pPr>
              <w:pStyle w:val="Heading3"/>
            </w:pPr>
            <w:r>
              <w:t>2810ICT Software Technologies</w:t>
            </w:r>
          </w:p>
          <w:p w:rsidR="009000CE" w:rsidP="00184AA9" w:rsidRDefault="00AE0CAF" w14:paraId="44D315E5" w14:textId="77777777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84AA9">
                  <w:t>Date</w:t>
                </w:r>
              </w:sdtContent>
            </w:sdt>
          </w:p>
        </w:tc>
      </w:tr>
    </w:tbl>
    <w:p w:rsidR="009000CE" w:rsidRDefault="009000CE" w14:paraId="0548322C" w14:textId="77777777"/>
    <w:p w:rsidR="009000CE" w:rsidRDefault="009000CE" w14:paraId="3DB9662D" w14:textId="77777777">
      <w:pPr>
        <w:sectPr w:rsidR="009000CE">
          <w:footerReference w:type="first" r:id="rId7"/>
          <w:pgSz w:w="12240" w:h="15840" w:orient="portrait" w:code="1"/>
          <w:pgMar w:top="1440" w:right="1440" w:bottom="1440" w:left="1440" w:header="720" w:footer="720" w:gutter="0"/>
          <w:pgBorders w:display="firstPage">
            <w:top w:val="single" w:color="2E74B5" w:themeColor="accent1" w:themeShade="BF" w:sz="36" w:space="1"/>
            <w:left w:val="single" w:color="2E74B5" w:themeColor="accent1" w:themeShade="BF" w:sz="36" w:space="4"/>
            <w:bottom w:val="single" w:color="2E74B5" w:themeColor="accent1" w:themeShade="BF" w:sz="36" w:space="1"/>
            <w:right w:val="single" w:color="2E74B5" w:themeColor="accent1" w:themeShade="BF" w:sz="36" w:space="4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EndPr/>
      <w:sdtContent>
        <w:p w:rsidR="009000CE" w:rsidRDefault="00184AA9" w14:paraId="0C919BED" w14:textId="77777777">
          <w:pPr>
            <w:pStyle w:val="Heading1"/>
          </w:pPr>
          <w:r w:rsidRPr="00184AA9">
            <w:t>Abstract</w:t>
          </w:r>
        </w:p>
      </w:sdtContent>
    </w:sdt>
    <w:p w:rsidR="009000CE" w:rsidP="00184AA9" w:rsidRDefault="00184AA9" w14:paraId="491782D4" w14:textId="461A5326">
      <w:r w:rsidR="00184AA9">
        <w:rPr/>
        <w:t xml:space="preserve">A </w:t>
      </w:r>
      <w:r w:rsidR="1A9D5702">
        <w:rPr/>
        <w:t>100-to-150-word</w:t>
      </w:r>
      <w:r w:rsidR="002D4235">
        <w:rPr/>
        <w:t xml:space="preserve"> executive</w:t>
      </w:r>
      <w:r w:rsidR="00184AA9">
        <w:rPr/>
        <w:t xml:space="preserve"> summary of your findings. Do this last.</w:t>
      </w:r>
    </w:p>
    <w:p w:rsidR="009000CE" w:rsidP="00184AA9" w:rsidRDefault="00184AA9" w14:paraId="2602CD8B" w14:textId="77777777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EndPr/>
      <w:sdtContent>
        <w:p w:rsidR="009000CE" w:rsidRDefault="00184AA9" w14:paraId="54940EC2" w14:textId="77777777">
          <w:pPr>
            <w:pStyle w:val="Heading1"/>
          </w:pPr>
          <w:r>
            <w:t>Introduction</w:t>
          </w:r>
        </w:p>
      </w:sdtContent>
    </w:sdt>
    <w:p w:rsidRPr="00ED34AE" w:rsidR="002D4235" w:rsidP="00ED34AE" w:rsidRDefault="00184AA9" w14:paraId="2CB6DB3C" w14:textId="571F56C5">
      <w:pPr>
        <w:rPr>
          <w:rStyle w:val="Heading1Char"/>
          <w:rFonts w:asciiTheme="minorHAnsi" w:hAnsiTheme="minorHAnsi" w:eastAsiaTheme="minorEastAsia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Pr="00ED34AE" w:rsidR="00ED34AE">
        <w:rPr>
          <w:color w:val="FF0000"/>
        </w:rPr>
        <w:t xml:space="preserve"> Include the date range covered, and the different analysis tasks performed</w:t>
      </w:r>
    </w:p>
    <w:p w:rsidR="002D4235" w:rsidP="002D4235" w:rsidRDefault="002D4235" w14:paraId="2E9E7FA4" w14:textId="77777777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:rsidRPr="00184AA9" w:rsidR="009000CE" w:rsidP="00184AA9" w:rsidRDefault="00ED34AE" w14:paraId="70C814E0" w14:textId="4BF7619E">
      <w:pPr>
        <w:pStyle w:val="Heading1"/>
      </w:pPr>
      <w:r>
        <w:rPr>
          <w:rStyle w:val="Heading1Char"/>
          <w:b/>
        </w:rPr>
        <w:lastRenderedPageBreak/>
        <w:t>Analysis 1 &lt;Add context to this title&gt;</w:t>
      </w:r>
    </w:p>
    <w:p w:rsidRPr="00ED34AE" w:rsidR="009000CE" w:rsidP="00184AA9" w:rsidRDefault="00184AA9" w14:paraId="46D5CE62" w14:textId="03E1921D">
      <w:pPr>
        <w:rPr>
          <w:color w:val="FF0000"/>
        </w:rPr>
      </w:pPr>
      <w:r w:rsidRPr="55EDADCF" w:rsidR="00184AA9">
        <w:rPr>
          <w:color w:val="FF0000"/>
        </w:rPr>
        <w:t>Based on</w:t>
      </w:r>
      <w:r w:rsidRPr="55EDADCF" w:rsidR="00ED34AE">
        <w:rPr>
          <w:color w:val="FF0000"/>
        </w:rPr>
        <w:t xml:space="preserve"> the requirements of your dataset, put the results of your analysis of a </w:t>
      </w:r>
      <w:r w:rsidRPr="55EDADCF" w:rsidR="75222496">
        <w:rPr>
          <w:color w:val="FF0000"/>
        </w:rPr>
        <w:t>12-month</w:t>
      </w:r>
      <w:r w:rsidRPr="55EDADCF" w:rsidR="00ED34AE">
        <w:rPr>
          <w:color w:val="FF0000"/>
        </w:rPr>
        <w:t xml:space="preserve"> date period for each of the required functionalities in these sections. Change the title names to reflect your dataset and the analysis being performed.</w:t>
      </w:r>
      <w:r w:rsidRPr="55EDADCF" w:rsidR="00DD0ACF">
        <w:rPr>
          <w:color w:val="FF0000"/>
        </w:rPr>
        <w:t xml:space="preserve"> You may include images from your program as well as your own description of the results.</w:t>
      </w:r>
      <w:bookmarkStart w:name="_GoBack" w:id="0"/>
      <w:bookmarkEnd w:id="0"/>
    </w:p>
    <w:p w:rsidRPr="00184AA9" w:rsidR="00ED34AE" w:rsidP="00ED34AE" w:rsidRDefault="00ED34AE" w14:paraId="6A7BD116" w14:textId="0E58817D">
      <w:pPr>
        <w:pStyle w:val="Heading1"/>
      </w:pPr>
      <w:r>
        <w:rPr>
          <w:rStyle w:val="Heading1Char"/>
          <w:b/>
        </w:rPr>
        <w:t>Analysis 2 &lt;Add context to this title&gt;</w:t>
      </w:r>
    </w:p>
    <w:p w:rsidRPr="00184AA9" w:rsidR="00ED34AE" w:rsidP="00ED34AE" w:rsidRDefault="00ED34AE" w14:paraId="2B11177A" w14:textId="30890466">
      <w:pPr>
        <w:pStyle w:val="Heading1"/>
      </w:pPr>
      <w:r>
        <w:rPr>
          <w:rStyle w:val="Heading1Char"/>
          <w:b/>
        </w:rPr>
        <w:t>Analysis 3 &lt;Add context to this title&gt;</w:t>
      </w:r>
    </w:p>
    <w:p w:rsidR="00ED34AE" w:rsidP="00ED34AE" w:rsidRDefault="00ED34AE" w14:paraId="49BE7F08" w14:textId="5C72551C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:rsidRPr="00184AA9" w:rsidR="00ED34AE" w:rsidP="00ED34AE" w:rsidRDefault="00ED34AE" w14:paraId="63C58427" w14:textId="5FEE3CCE">
      <w:pPr>
        <w:pStyle w:val="Heading1"/>
      </w:pPr>
      <w:r>
        <w:rPr>
          <w:rStyle w:val="Heading1Char"/>
          <w:b/>
        </w:rPr>
        <w:t>Analysis 5 &lt;Add context to this title&gt;</w:t>
      </w:r>
    </w:p>
    <w:p w:rsidRPr="00ED34AE" w:rsidR="00ED34AE" w:rsidP="00ED34AE" w:rsidRDefault="00ED34AE" w14:paraId="2937FBD9" w14:textId="77777777"/>
    <w:p w:rsidR="002D4235" w:rsidP="00184AA9" w:rsidRDefault="002D4235" w14:paraId="20586613" w14:textId="77777777">
      <w:pPr>
        <w:pStyle w:val="Heading1"/>
        <w:rPr>
          <w:rStyle w:val="Heading1Char"/>
          <w:b/>
        </w:rPr>
      </w:pPr>
    </w:p>
    <w:p w:rsidRPr="00ED34AE" w:rsidR="009000CE" w:rsidP="00ED34AE" w:rsidRDefault="009000CE" w14:paraId="71DA5DEA" w14:textId="72525441">
      <w:pPr>
        <w:ind w:left="0"/>
        <w:rPr>
          <w:rFonts w:asciiTheme="majorHAnsi" w:hAnsiTheme="majorHAnsi" w:eastAsiaTheme="majorEastAsia" w:cstheme="majorBidi"/>
          <w:b/>
          <w:color w:val="2E74B5" w:themeColor="accent1" w:themeShade="BF"/>
          <w:sz w:val="28"/>
          <w:szCs w:val="28"/>
        </w:rPr>
      </w:pPr>
    </w:p>
    <w:sectPr w:rsidRPr="00ED34AE" w:rsidR="009000CE">
      <w:footerReference w:type="default" r:id="rId8"/>
      <w:footerReference w:type="first" r:id="rId9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CAF" w:rsidRDefault="00AE0CAF" w14:paraId="2F3B7789" w14:textId="77777777">
      <w:pPr>
        <w:spacing w:after="0" w:line="240" w:lineRule="auto"/>
      </w:pPr>
      <w:r>
        <w:separator/>
      </w:r>
    </w:p>
  </w:endnote>
  <w:endnote w:type="continuationSeparator" w:id="0">
    <w:p w:rsidR="00AE0CAF" w:rsidRDefault="00AE0CAF" w14:paraId="2D9DDC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0CE" w:rsidRDefault="00AE0CAF" w14:paraId="1D22C53F" w14:textId="77777777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alignment="center" w:relativeTo="margin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alignment="right" w:relativeTo="margin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:rsidR="009000CE" w:rsidRDefault="00AE0CAF" w14:paraId="42162423" w14:textId="26B6EA76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D34AE">
                <w:t>&lt;PROJECT NAME&gt;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hAnsiTheme="minorHAnsi" w:eastAsiaTheme="minorEastAsia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hAnsiTheme="minorHAnsi" w:eastAsiaTheme="minorEastAsia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ED34AE">
                <w:rPr>
                  <w:rStyle w:val="Heading2Char"/>
                  <w:rFonts w:asciiTheme="minorHAnsi" w:hAnsiTheme="minorHAnsi" w:eastAsiaTheme="minorEastAsia" w:cstheme="minorBidi"/>
                  <w:sz w:val="22"/>
                  <w:szCs w:val="22"/>
                </w:rPr>
                <w:t>Group Member Names</w:t>
              </w:r>
            </w:sdtContent>
          </w:sdt>
        </w:p>
      </w:tc>
      <w:tc>
        <w:tcPr>
          <w:tcW w:w="4675" w:type="dxa"/>
        </w:tcPr>
        <w:p w:rsidR="009000CE" w:rsidRDefault="00184AA9" w14:paraId="66753B50" w14:textId="3A0C0BDC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DD0ACF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:rsidR="009000CE" w:rsidRDefault="009000CE" w14:paraId="29DADAD4" w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0CE" w:rsidRDefault="00AE0CAF" w14:paraId="2D708C52" w14:textId="31EC9037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D34AE">
          <w:t>&lt;PROJECT NAME&gt;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hAnsiTheme="minorHAnsi" w:eastAsiaTheme="minorEastAsia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ED34AE">
          <w:rPr>
            <w:rStyle w:val="Heading2Char"/>
            <w:rFonts w:asciiTheme="minorHAnsi" w:hAnsiTheme="minorHAnsi" w:eastAsiaTheme="minorEastAsia" w:cstheme="minorBidi"/>
            <w:sz w:val="22"/>
            <w:szCs w:val="22"/>
          </w:rPr>
          <w:t>Group Member Names</w:t>
        </w:r>
      </w:sdtContent>
    </w:sdt>
    <w:r w:rsidR="00184AA9">
      <w:ptab w:alignment="right" w:relativeTo="margin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CAF" w:rsidRDefault="00AE0CAF" w14:paraId="4F953AAA" w14:textId="77777777">
      <w:pPr>
        <w:spacing w:after="0" w:line="240" w:lineRule="auto"/>
      </w:pPr>
      <w:r>
        <w:separator/>
      </w:r>
    </w:p>
  </w:footnote>
  <w:footnote w:type="continuationSeparator" w:id="0">
    <w:p w:rsidR="00AE0CAF" w:rsidRDefault="00AE0CAF" w14:paraId="1894B6C8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entireDocument int2:id="3ojFAaWw">
      <int2:extLst>
        <oel:ext uri="E302BA01-7950-474C-9AD3-286E660C40A8">
          <int2:similaritySummary int2:version="1" int2:runId="1661184660803" int2:tilesCheckedInThisRun="14" int2:totalNumOfTiles="14" int2:similarityAnnotationCount="0" int2:numWords="131" int2:numFlaggedWords="0"/>
        </oel:ext>
      </int2:extLst>
    </int2:entireDocument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7415330F-25B091DA 08BDC438-517C4DA1 731D4453-77777777 44D315E5-77777777 0548322C-77777777 3DB9662D-77777777 1D22C53F-77777777 0C919BED-77777777 491782D4-461A5326 2602CD8B-77777777 54940EC2-77777777 2CB6DB3C-571F56C5 2E9E7FA4-77777777 70C814E0-4BF7619E 46D5CE62-03E1921D 6A7BD116-0E58817D 2B11177A-30890466 49BE7F08-5C72551C 63C58427-5FEE3CCE 2937FBD9-77777777 20586613-77777777 71DA5DEA-72525441 42162423-26B6EA76 66753B50-3A0C0BDC 29DADAD4-77777777 2D708C52-31EC9037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A9"/>
    <w:rsid w:val="00184AA9"/>
    <w:rsid w:val="002D4235"/>
    <w:rsid w:val="00854693"/>
    <w:rsid w:val="009000CE"/>
    <w:rsid w:val="0097144C"/>
    <w:rsid w:val="00AD07E1"/>
    <w:rsid w:val="00AE0CAF"/>
    <w:rsid w:val="00DD0ACF"/>
    <w:rsid w:val="00ED34AE"/>
    <w:rsid w:val="00EF1F30"/>
    <w:rsid w:val="1A9D5702"/>
    <w:rsid w:val="55EDADCF"/>
    <w:rsid w:val="7522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hAnsiTheme="majorHAnsi" w:eastAsiaTheme="majorEastAsia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hAnsiTheme="majorHAnsi" w:eastAsiaTheme="majorEastAsia" w:cstheme="majorBidi"/>
      <w:color w:val="1F4E79" w:themeColor="accent1" w:themeShade="80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1"/>
    <w:rsid w:val="00184AA9"/>
    <w:rPr>
      <w:rFonts w:asciiTheme="majorHAnsi" w:hAnsiTheme="majorHAnsi" w:eastAsiaTheme="majorEastAsia" w:cstheme="majorBidi"/>
      <w:b/>
      <w:color w:val="2E74B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1"/>
    <w:rsid w:val="00184AA9"/>
    <w:rPr>
      <w:rFonts w:asciiTheme="majorHAnsi" w:hAnsiTheme="majorHAnsi" w:eastAsiaTheme="majorEastAsia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styleId="NoSpacingChar" w:customStyle="1">
    <w:name w:val="No Spacing Char"/>
    <w:basedOn w:val="DefaultParagraphFont"/>
    <w:link w:val="NoSpacing"/>
    <w:uiPriority w:val="1"/>
  </w:style>
  <w:style w:type="character" w:styleId="Heading3Char" w:customStyle="1">
    <w:name w:val="Heading 3 Char"/>
    <w:basedOn w:val="DefaultParagraphFont"/>
    <w:link w:val="Heading3"/>
    <w:uiPriority w:val="1"/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styleId="FooterChar" w:customStyle="1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9" /><Relationship Type="http://schemas.openxmlformats.org/officeDocument/2006/relationships/customXml" Target="../customXml/item3.xml" Id="rId14" /><Relationship Type="http://schemas.microsoft.com/office/2020/10/relationships/intelligence" Target="intelligence2.xml" Id="R98d2e4d598634cd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93"/>
    <w:rsid w:val="0015183A"/>
    <w:rsid w:val="00854693"/>
    <w:rsid w:val="00A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1EAD21E2A345D992C2D941B0439644">
    <w:name w:val="BB1EAD21E2A345D992C2D941B0439644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C8CBC3EDE844106AE9A761BFC434C47">
    <w:name w:val="5C8CBC3EDE844106AE9A761BFC434C47"/>
  </w:style>
  <w:style w:type="paragraph" w:customStyle="1" w:styleId="559836C371A8476EB4033E4A51528256">
    <w:name w:val="559836C371A8476EB4033E4A51528256"/>
  </w:style>
  <w:style w:type="paragraph" w:customStyle="1" w:styleId="AC44F129680C40FEA4EAE9BD097C901E">
    <w:name w:val="AC44F129680C40FEA4EAE9BD097C901E"/>
  </w:style>
  <w:style w:type="paragraph" w:customStyle="1" w:styleId="6B0ABF4BFC1C44EB8C4B9B7E0FEA470D">
    <w:name w:val="6B0ABF4BFC1C44EB8C4B9B7E0FEA470D"/>
  </w:style>
  <w:style w:type="paragraph" w:customStyle="1" w:styleId="F6BC1F9D3453440B9C01C93B71CA9D15">
    <w:name w:val="F6BC1F9D3453440B9C01C93B71CA9D15"/>
  </w:style>
  <w:style w:type="paragraph" w:customStyle="1" w:styleId="65221059E77E4A8CB0E82EC2C127A1FB">
    <w:name w:val="65221059E77E4A8CB0E82EC2C127A1FB"/>
  </w:style>
  <w:style w:type="paragraph" w:customStyle="1" w:styleId="E964FCC9678F46F7A03359908C555F1F">
    <w:name w:val="E964FCC9678F46F7A03359908C555F1F"/>
  </w:style>
  <w:style w:type="paragraph" w:customStyle="1" w:styleId="A7CADBE67D1D49BDA86045BA1B892732">
    <w:name w:val="A7CADBE67D1D49BDA86045BA1B892732"/>
  </w:style>
  <w:style w:type="paragraph" w:customStyle="1" w:styleId="860C878C0C38416C893A4D0F74EEAF41">
    <w:name w:val="860C878C0C38416C893A4D0F74EEAF41"/>
  </w:style>
  <w:style w:type="paragraph" w:customStyle="1" w:styleId="1D6CD26D88BC46519A736B8046733A77">
    <w:name w:val="1D6CD26D88BC46519A736B8046733A77"/>
  </w:style>
  <w:style w:type="paragraph" w:customStyle="1" w:styleId="9FF8AC9E49F045C1B915CEDEBB3F111A">
    <w:name w:val="9FF8AC9E49F045C1B915CEDEBB3F111A"/>
  </w:style>
  <w:style w:type="paragraph" w:customStyle="1" w:styleId="1C14075420384E2DB28C68D0EEB740C3">
    <w:name w:val="1C14075420384E2DB28C68D0EEB740C3"/>
  </w:style>
  <w:style w:type="paragraph" w:customStyle="1" w:styleId="05B14B54B0EB4D6AAFBC73AE2DF6B852">
    <w:name w:val="05B14B54B0EB4D6AAFBC73AE2DF6B852"/>
  </w:style>
  <w:style w:type="paragraph" w:customStyle="1" w:styleId="D18C7A06B1F24374B27B66B4EBD2D491">
    <w:name w:val="D18C7A06B1F24374B27B66B4EBD2D491"/>
  </w:style>
  <w:style w:type="paragraph" w:customStyle="1" w:styleId="C3AA25D3127541B683ACE4874D94ABBD">
    <w:name w:val="C3AA25D3127541B683ACE4874D94ABBD"/>
  </w:style>
  <w:style w:type="paragraph" w:customStyle="1" w:styleId="4FB63258CE204C23992BDA20315D9A27">
    <w:name w:val="4FB63258CE204C23992BDA20315D9A27"/>
  </w:style>
  <w:style w:type="paragraph" w:customStyle="1" w:styleId="821FC8C7E4BA424186A12D62EDEFE2C4">
    <w:name w:val="821FC8C7E4BA424186A12D62EDEFE2C4"/>
  </w:style>
  <w:style w:type="paragraph" w:customStyle="1" w:styleId="C45DCD23BB364477B80E906F3B6E948A">
    <w:name w:val="C45DCD23BB364477B80E906F3B6E948A"/>
  </w:style>
  <w:style w:type="paragraph" w:customStyle="1" w:styleId="AB8920D6C28A4F1EAA1C7BB6221A52D1">
    <w:name w:val="AB8920D6C28A4F1EAA1C7BB6221A52D1"/>
  </w:style>
  <w:style w:type="paragraph" w:customStyle="1" w:styleId="B889BDEE47C94F789CC85D6BCB49F817">
    <w:name w:val="B889BDEE47C94F789CC85D6BCB49F817"/>
  </w:style>
  <w:style w:type="paragraph" w:customStyle="1" w:styleId="259C9B151D674A7F899BDCF47DD1384B">
    <w:name w:val="259C9B151D674A7F899BDCF47DD1384B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D072507EB164297D163522B1257F3" ma:contentTypeVersion="2" ma:contentTypeDescription="Create a new document." ma:contentTypeScope="" ma:versionID="1ad3923313edbe186d336429e025c5cb">
  <xsd:schema xmlns:xsd="http://www.w3.org/2001/XMLSchema" xmlns:xs="http://www.w3.org/2001/XMLSchema" xmlns:p="http://schemas.microsoft.com/office/2006/metadata/properties" xmlns:ns2="12431587-8fe2-469b-8d7c-8f4bf9831630" targetNamespace="http://schemas.microsoft.com/office/2006/metadata/properties" ma:root="true" ma:fieldsID="afcbd7f7fddb80c9723cc5bf5c2a4c77" ns2:_="">
    <xsd:import namespace="12431587-8fe2-469b-8d7c-8f4bf98316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31587-8fe2-469b-8d7c-8f4bf98316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AF75CF-D6F9-44F4-B785-195598C4EA9D}"/>
</file>

<file path=customXml/itemProps2.xml><?xml version="1.0" encoding="utf-8"?>
<ds:datastoreItem xmlns:ds="http://schemas.openxmlformats.org/officeDocument/2006/customXml" ds:itemID="{839A5E6F-4A83-4188-B294-170E0A4794F5}"/>
</file>

<file path=customXml/itemProps3.xml><?xml version="1.0" encoding="utf-8"?>
<ds:datastoreItem xmlns:ds="http://schemas.openxmlformats.org/officeDocument/2006/customXml" ds:itemID="{513FE286-3949-42C3-A553-7288F90FAA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Term paper.dotx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 Executive Summary</dc:title>
  <dc:creator>Group Member Names</dc:creator>
  <cp:keywords/>
  <cp:lastModifiedBy>Chris Dong</cp:lastModifiedBy>
  <cp:revision>6</cp:revision>
  <dcterms:created xsi:type="dcterms:W3CDTF">2017-08-28T03:16:00Z</dcterms:created>
  <dcterms:modified xsi:type="dcterms:W3CDTF">2022-08-22T16:11:17Z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  <property fmtid="{D5CDD505-2E9C-101B-9397-08002B2CF9AE}" pid="3" name="ContentTypeId">
    <vt:lpwstr>0x01010005DD072507EB164297D163522B1257F3</vt:lpwstr>
  </property>
</Properties>
</file>